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407D5" w14:textId="77777777" w:rsidR="002C79E6" w:rsidRPr="00AC693A" w:rsidRDefault="002C79E6" w:rsidP="002C79E6">
      <w:pPr>
        <w:rPr>
          <w:rFonts w:ascii="Times New Roman" w:hAnsi="Times New Roman" w:cs="Times New Roman"/>
        </w:rPr>
      </w:pPr>
    </w:p>
    <w:p w14:paraId="4EBD5F34" w14:textId="77777777" w:rsidR="002C79E6" w:rsidRPr="00AC693A" w:rsidRDefault="002C79E6" w:rsidP="002C79E6">
      <w:pPr>
        <w:rPr>
          <w:rFonts w:ascii="Times New Roman" w:hAnsi="Times New Roman" w:cs="Times New Roman"/>
        </w:rPr>
      </w:pPr>
    </w:p>
    <w:p w14:paraId="51FA2C26" w14:textId="77777777" w:rsidR="002C79E6" w:rsidRPr="00AC693A" w:rsidRDefault="002C79E6" w:rsidP="002C79E6">
      <w:pPr>
        <w:rPr>
          <w:rFonts w:ascii="Times New Roman" w:hAnsi="Times New Roman" w:cs="Times New Roman"/>
        </w:rPr>
      </w:pPr>
    </w:p>
    <w:p w14:paraId="057C9AFB" w14:textId="77777777" w:rsidR="002C79E6" w:rsidRPr="00AC693A" w:rsidRDefault="002C79E6" w:rsidP="002C79E6">
      <w:pPr>
        <w:rPr>
          <w:rFonts w:ascii="Times New Roman" w:hAnsi="Times New Roman" w:cs="Times New Roman"/>
        </w:rPr>
      </w:pPr>
    </w:p>
    <w:p w14:paraId="18523540" w14:textId="77777777" w:rsidR="002C79E6" w:rsidRPr="00AC693A" w:rsidRDefault="002C79E6" w:rsidP="002C79E6">
      <w:pPr>
        <w:rPr>
          <w:rFonts w:ascii="Times New Roman" w:hAnsi="Times New Roman" w:cs="Times New Roman"/>
        </w:rPr>
      </w:pPr>
    </w:p>
    <w:p w14:paraId="24D19638" w14:textId="0B8EB1A5" w:rsidR="6A36C4BF" w:rsidRPr="00AC693A" w:rsidRDefault="00C25853" w:rsidP="00B863FB">
      <w:pPr>
        <w:pStyle w:val="Title"/>
        <w:rPr>
          <w:rFonts w:ascii="Times New Roman" w:hAnsi="Times New Roman" w:cs="Times New Roman"/>
        </w:rPr>
      </w:pPr>
      <w:r w:rsidRPr="00AC693A">
        <w:rPr>
          <w:rFonts w:ascii="Times New Roman" w:hAnsi="Times New Roman" w:cs="Times New Roman"/>
        </w:rPr>
        <w:t>Hash-Table</w:t>
      </w:r>
    </w:p>
    <w:p w14:paraId="177C9E24" w14:textId="75F04EB6" w:rsidR="201D26C8" w:rsidRPr="00AC693A" w:rsidRDefault="00734FF9" w:rsidP="002C79E6">
      <w:pPr>
        <w:pStyle w:val="Subtitle"/>
        <w:rPr>
          <w:rFonts w:ascii="Times New Roman" w:hAnsi="Times New Roman" w:cs="Times New Roman"/>
        </w:rPr>
      </w:pPr>
      <w:r w:rsidRPr="00AC693A">
        <w:rPr>
          <w:rFonts w:ascii="Times New Roman" w:hAnsi="Times New Roman" w:cs="Times New Roman"/>
        </w:rPr>
        <w:t>Building a Metaphorical Hash Table</w:t>
      </w:r>
    </w:p>
    <w:p w14:paraId="22CB7C9C" w14:textId="7EFB8B45" w:rsidR="00A417C1" w:rsidRPr="00AC693A" w:rsidRDefault="00F866AB" w:rsidP="002C79E6">
      <w:pPr>
        <w:pStyle w:val="Subtitle"/>
        <w:rPr>
          <w:rFonts w:ascii="Times New Roman" w:hAnsi="Times New Roman" w:cs="Times New Roman"/>
        </w:rPr>
      </w:pPr>
      <w:r w:rsidRPr="00AC693A">
        <w:rPr>
          <w:rFonts w:ascii="Times New Roman" w:hAnsi="Times New Roman" w:cs="Times New Roman"/>
        </w:rPr>
        <w:t>Irving F. Sanchez</w:t>
      </w:r>
    </w:p>
    <w:p w14:paraId="7378229E" w14:textId="6C2024B1" w:rsidR="002C79E6" w:rsidRPr="00AC693A" w:rsidRDefault="00F866AB" w:rsidP="002C79E6">
      <w:pPr>
        <w:pStyle w:val="Subtitle"/>
        <w:rPr>
          <w:rFonts w:ascii="Times New Roman" w:hAnsi="Times New Roman" w:cs="Times New Roman"/>
        </w:rPr>
      </w:pPr>
      <w:r w:rsidRPr="00AC693A">
        <w:rPr>
          <w:rFonts w:ascii="Times New Roman" w:hAnsi="Times New Roman" w:cs="Times New Roman"/>
        </w:rPr>
        <w:t>Lewis University</w:t>
      </w:r>
    </w:p>
    <w:p w14:paraId="62D4FF35" w14:textId="0AA78239" w:rsidR="002C79E6" w:rsidRPr="00AC693A" w:rsidRDefault="00000000" w:rsidP="00734FF9">
      <w:pPr>
        <w:pStyle w:val="Subtitle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568883333"/>
          <w:placeholder>
            <w:docPart w:val="7C6BF10F994044C6BD8F0968C2EE0760"/>
          </w:placeholder>
          <w:temporary/>
          <w:showingPlcHdr/>
          <w15:appearance w15:val="hidden"/>
        </w:sdtPr>
        <w:sdtContent>
          <w:r w:rsidR="002C79E6" w:rsidRPr="00AC693A">
            <w:rPr>
              <w:rFonts w:ascii="Times New Roman" w:hAnsi="Times New Roman" w:cs="Times New Roman"/>
            </w:rPr>
            <w:t>Course Number:</w:t>
          </w:r>
        </w:sdtContent>
      </w:sdt>
      <w:r w:rsidR="002C79E6" w:rsidRPr="00AC693A">
        <w:rPr>
          <w:rFonts w:ascii="Times New Roman" w:hAnsi="Times New Roman" w:cs="Times New Roman"/>
        </w:rPr>
        <w:t xml:space="preserve"> </w:t>
      </w:r>
      <w:r w:rsidR="00734FF9" w:rsidRPr="00AC693A">
        <w:rPr>
          <w:rFonts w:ascii="Times New Roman" w:hAnsi="Times New Roman" w:cs="Times New Roman"/>
          <w:i/>
          <w:iCs/>
        </w:rPr>
        <w:t>SP25-CPSC-34000-002</w:t>
      </w:r>
    </w:p>
    <w:p w14:paraId="24CEC2E8" w14:textId="091ED8DE" w:rsidR="201D26C8" w:rsidRPr="00AC693A" w:rsidRDefault="00F866AB" w:rsidP="00F866AB">
      <w:pPr>
        <w:pStyle w:val="Subtitle"/>
        <w:rPr>
          <w:rFonts w:ascii="Times New Roman" w:hAnsi="Times New Roman" w:cs="Times New Roman"/>
        </w:rPr>
      </w:pPr>
      <w:r w:rsidRPr="00AC693A">
        <w:rPr>
          <w:rFonts w:ascii="Times New Roman" w:hAnsi="Times New Roman" w:cs="Times New Roman"/>
        </w:rPr>
        <w:t xml:space="preserve">Professor: </w:t>
      </w:r>
      <w:r w:rsidR="00734FF9" w:rsidRPr="00AC693A">
        <w:rPr>
          <w:rFonts w:ascii="Times New Roman" w:hAnsi="Times New Roman" w:cs="Times New Roman"/>
        </w:rPr>
        <w:t>David Nowak</w:t>
      </w:r>
    </w:p>
    <w:p w14:paraId="2B1804CA" w14:textId="77777777" w:rsidR="201D26C8" w:rsidRPr="00AC693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537C904C" w14:textId="77777777" w:rsidR="201D26C8" w:rsidRPr="00AC693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6CB8A86C" w14:textId="77777777" w:rsidR="201D26C8" w:rsidRPr="00AC693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032217E5" w14:textId="77777777" w:rsidR="201D26C8" w:rsidRPr="00AC693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4DFB6BF4" w14:textId="77777777" w:rsidR="201D26C8" w:rsidRPr="00AC693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41695F96" w14:textId="77777777" w:rsidR="201D26C8" w:rsidRPr="00AC693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0284D636" w14:textId="77777777" w:rsidR="201D26C8" w:rsidRPr="00AC693A" w:rsidRDefault="201D26C8" w:rsidP="014CA2B6">
      <w:pPr>
        <w:pStyle w:val="Title2"/>
        <w:rPr>
          <w:rFonts w:ascii="Times New Roman" w:eastAsia="Calibri" w:hAnsi="Times New Roman" w:cs="Times New Roman"/>
          <w:szCs w:val="22"/>
        </w:rPr>
      </w:pPr>
    </w:p>
    <w:p w14:paraId="3D1A8B7E" w14:textId="77777777" w:rsidR="000D4642" w:rsidRPr="00AC693A" w:rsidRDefault="000D4642">
      <w:pPr>
        <w:rPr>
          <w:rFonts w:ascii="Times New Roman" w:eastAsia="Calibri" w:hAnsi="Times New Roman" w:cs="Times New Roman"/>
          <w:szCs w:val="22"/>
        </w:rPr>
      </w:pPr>
      <w:r w:rsidRPr="00AC693A">
        <w:rPr>
          <w:rFonts w:ascii="Times New Roman" w:eastAsia="Calibri" w:hAnsi="Times New Roman" w:cs="Times New Roman"/>
          <w:szCs w:val="22"/>
        </w:rPr>
        <w:br w:type="page"/>
      </w:r>
    </w:p>
    <w:p w14:paraId="3E662B41" w14:textId="016D2083" w:rsidR="00A417C1" w:rsidRPr="00AC693A" w:rsidRDefault="00734FF9" w:rsidP="00B863FB">
      <w:pPr>
        <w:pStyle w:val="SectionTitle"/>
        <w:rPr>
          <w:rFonts w:ascii="Times New Roman" w:hAnsi="Times New Roman" w:cs="Times New Roman"/>
        </w:rPr>
      </w:pPr>
      <w:r w:rsidRPr="00AC693A">
        <w:rPr>
          <w:rFonts w:ascii="Times New Roman" w:hAnsi="Times New Roman" w:cs="Times New Roman"/>
        </w:rPr>
        <w:lastRenderedPageBreak/>
        <w:t>Building a Metaphorical Hash Table</w:t>
      </w:r>
    </w:p>
    <w:p w14:paraId="3145306B" w14:textId="77777777" w:rsidR="67AE9998" w:rsidRPr="00AC693A" w:rsidRDefault="67AE9998" w:rsidP="00B863FB">
      <w:pPr>
        <w:rPr>
          <w:rFonts w:ascii="Times New Roman" w:hAnsi="Times New Roman" w:cs="Times New Roman"/>
        </w:rPr>
      </w:pPr>
    </w:p>
    <w:p w14:paraId="6D2E1DE5" w14:textId="1EBD8B9D" w:rsidR="00A35552" w:rsidRPr="00AC693A" w:rsidRDefault="00A35552" w:rsidP="00734FF9">
      <w:pPr>
        <w:rPr>
          <w:rFonts w:ascii="Times New Roman" w:hAnsi="Times New Roman" w:cs="Times New Roman"/>
          <w:sz w:val="24"/>
        </w:rPr>
      </w:pPr>
      <w:r w:rsidRPr="00AC693A">
        <w:rPr>
          <w:rFonts w:ascii="Times New Roman" w:hAnsi="Times New Roman" w:cs="Times New Roman"/>
          <w:sz w:val="24"/>
        </w:rPr>
        <w:t xml:space="preserve"> </w:t>
      </w:r>
      <w:r w:rsidR="00734FF9" w:rsidRPr="00AC693A">
        <w:rPr>
          <w:rFonts w:ascii="Times New Roman" w:hAnsi="Times New Roman" w:cs="Times New Roman"/>
          <w:sz w:val="24"/>
        </w:rPr>
        <w:t>Before diving into the technical journey, it’s important to share the intention behind how I approach coding projects such as this one. I write code as if I’m teaching it to someone who has little to no experience with programming—not because I assume they can’t understand it, but because I believe most confusion in math, science, and computer science stems from un</w:t>
      </w:r>
      <w:r w:rsidR="00BC3E2B" w:rsidRPr="00AC693A">
        <w:rPr>
          <w:rFonts w:ascii="Times New Roman" w:hAnsi="Times New Roman" w:cs="Times New Roman"/>
          <w:sz w:val="24"/>
        </w:rPr>
        <w:t>ne</w:t>
      </w:r>
      <w:r w:rsidR="00734FF9" w:rsidRPr="00AC693A">
        <w:rPr>
          <w:rFonts w:ascii="Times New Roman" w:hAnsi="Times New Roman" w:cs="Times New Roman"/>
          <w:sz w:val="24"/>
        </w:rPr>
        <w:t xml:space="preserve">cessary overcomplication. My goal each time I write code is to make concepts like hash tables approachable, relatable, and </w:t>
      </w:r>
      <w:r w:rsidR="008958C2" w:rsidRPr="00AC693A">
        <w:rPr>
          <w:rFonts w:ascii="Times New Roman" w:hAnsi="Times New Roman" w:cs="Times New Roman"/>
          <w:sz w:val="24"/>
        </w:rPr>
        <w:t>even</w:t>
      </w:r>
      <w:r w:rsidR="00734FF9" w:rsidRPr="00AC693A">
        <w:rPr>
          <w:rFonts w:ascii="Times New Roman" w:hAnsi="Times New Roman" w:cs="Times New Roman"/>
          <w:sz w:val="24"/>
        </w:rPr>
        <w:t xml:space="preserve"> a little fun ‘maybe’. Every line I write is an opportunity to build a bridge—not just between variables and functions, but between learners and ideas. I want </w:t>
      </w:r>
      <w:r w:rsidR="00BC3E2B" w:rsidRPr="00AC693A">
        <w:rPr>
          <w:rFonts w:ascii="Times New Roman" w:hAnsi="Times New Roman" w:cs="Times New Roman"/>
          <w:sz w:val="24"/>
        </w:rPr>
        <w:t>my</w:t>
      </w:r>
      <w:r w:rsidR="00734FF9" w:rsidRPr="00AC693A">
        <w:rPr>
          <w:rFonts w:ascii="Times New Roman" w:hAnsi="Times New Roman" w:cs="Times New Roman"/>
          <w:sz w:val="24"/>
        </w:rPr>
        <w:t xml:space="preserve"> code to do more than just earn a grade. I want it to be something that could help </w:t>
      </w:r>
      <w:r w:rsidR="00AC693A" w:rsidRPr="00AC693A">
        <w:rPr>
          <w:rFonts w:ascii="Times New Roman" w:hAnsi="Times New Roman" w:cs="Times New Roman"/>
          <w:sz w:val="24"/>
        </w:rPr>
        <w:t xml:space="preserve">someone, </w:t>
      </w:r>
      <w:r w:rsidR="008958C2" w:rsidRPr="00AC693A">
        <w:rPr>
          <w:rFonts w:ascii="Times New Roman" w:hAnsi="Times New Roman" w:cs="Times New Roman"/>
          <w:sz w:val="24"/>
        </w:rPr>
        <w:t>a</w:t>
      </w:r>
      <w:r w:rsidR="00734FF9" w:rsidRPr="00AC693A">
        <w:rPr>
          <w:rFonts w:ascii="Times New Roman" w:hAnsi="Times New Roman" w:cs="Times New Roman"/>
          <w:sz w:val="24"/>
        </w:rPr>
        <w:t xml:space="preserve"> high school student exploring engineering, </w:t>
      </w:r>
      <w:r w:rsidR="00AC693A" w:rsidRPr="00AC693A">
        <w:rPr>
          <w:rFonts w:ascii="Times New Roman" w:hAnsi="Times New Roman" w:cs="Times New Roman"/>
          <w:sz w:val="24"/>
        </w:rPr>
        <w:t>a</w:t>
      </w:r>
      <w:r w:rsidR="00734FF9" w:rsidRPr="00AC693A">
        <w:rPr>
          <w:rFonts w:ascii="Times New Roman" w:hAnsi="Times New Roman" w:cs="Times New Roman"/>
          <w:sz w:val="24"/>
        </w:rPr>
        <w:t xml:space="preserve"> curious adult learning to code for the first time—feel like this world is </w:t>
      </w:r>
      <w:r w:rsidR="00BC3E2B" w:rsidRPr="00AC693A">
        <w:rPr>
          <w:rFonts w:ascii="Times New Roman" w:hAnsi="Times New Roman" w:cs="Times New Roman"/>
          <w:sz w:val="24"/>
        </w:rPr>
        <w:t>accessible</w:t>
      </w:r>
      <w:r w:rsidR="00734FF9" w:rsidRPr="00AC693A">
        <w:rPr>
          <w:rFonts w:ascii="Times New Roman" w:hAnsi="Times New Roman" w:cs="Times New Roman"/>
          <w:sz w:val="24"/>
        </w:rPr>
        <w:t xml:space="preserve"> to them too. </w:t>
      </w:r>
      <w:r w:rsidR="00BC3E2B" w:rsidRPr="00AC693A">
        <w:rPr>
          <w:rFonts w:ascii="Times New Roman" w:hAnsi="Times New Roman" w:cs="Times New Roman"/>
          <w:sz w:val="24"/>
        </w:rPr>
        <w:t>This has always been a part of my mission apparatus</w:t>
      </w:r>
      <w:r w:rsidR="00734FF9" w:rsidRPr="00AC693A">
        <w:rPr>
          <w:rFonts w:ascii="Times New Roman" w:hAnsi="Times New Roman" w:cs="Times New Roman"/>
          <w:sz w:val="24"/>
        </w:rPr>
        <w:t xml:space="preserve">, ever since I learned about my complications in a learning environment. </w:t>
      </w:r>
    </w:p>
    <w:p w14:paraId="52BFF314" w14:textId="42971185" w:rsidR="00734FF9" w:rsidRPr="00AC693A" w:rsidRDefault="00734FF9" w:rsidP="00734FF9">
      <w:pPr>
        <w:rPr>
          <w:rFonts w:ascii="Times New Roman" w:hAnsi="Times New Roman" w:cs="Times New Roman"/>
          <w:sz w:val="24"/>
        </w:rPr>
      </w:pPr>
      <w:r w:rsidRPr="00AC693A">
        <w:rPr>
          <w:rFonts w:ascii="Times New Roman" w:hAnsi="Times New Roman" w:cs="Times New Roman"/>
          <w:sz w:val="24"/>
        </w:rPr>
        <w:t xml:space="preserve">The goal of this project was to implement a hash table from scratch using Python, </w:t>
      </w:r>
      <w:r w:rsidR="00BC3E2B" w:rsidRPr="00AC693A">
        <w:rPr>
          <w:rFonts w:ascii="Times New Roman" w:hAnsi="Times New Roman" w:cs="Times New Roman"/>
          <w:sz w:val="24"/>
        </w:rPr>
        <w:t xml:space="preserve">emphasizing the use of the built-in function and collision handling through chaining. Rather than constructing the solution in a purely technical manner, I approached the design with the intent of making it accessible to learners who </w:t>
      </w:r>
      <w:r w:rsidR="00AC693A" w:rsidRPr="00AC693A">
        <w:rPr>
          <w:rFonts w:ascii="Times New Roman" w:hAnsi="Times New Roman" w:cs="Times New Roman"/>
          <w:sz w:val="24"/>
        </w:rPr>
        <w:t>may</w:t>
      </w:r>
      <w:r w:rsidR="00BC3E2B" w:rsidRPr="00AC693A">
        <w:rPr>
          <w:rFonts w:ascii="Times New Roman" w:hAnsi="Times New Roman" w:cs="Times New Roman"/>
          <w:sz w:val="24"/>
        </w:rPr>
        <w:t xml:space="preserve"> not have a background in computer science. Inspired by my own challenges in traditional learning environments, I chose to center the project around a metaphor—the “Brain Filing System”—where each key </w:t>
      </w:r>
      <w:r w:rsidR="00AC693A" w:rsidRPr="00AC693A">
        <w:rPr>
          <w:rFonts w:ascii="Times New Roman" w:hAnsi="Times New Roman" w:cs="Times New Roman"/>
          <w:sz w:val="24"/>
        </w:rPr>
        <w:t>is</w:t>
      </w:r>
      <w:r w:rsidR="00BC3E2B" w:rsidRPr="00AC693A">
        <w:rPr>
          <w:rFonts w:ascii="Times New Roman" w:hAnsi="Times New Roman" w:cs="Times New Roman"/>
          <w:sz w:val="24"/>
        </w:rPr>
        <w:t xml:space="preserve"> a thought and each value a memory, stored in one of several mental drawers. This was also inspired by the movie Inside Out which revolves around a young girl </w:t>
      </w:r>
      <w:r w:rsidR="00217A3A" w:rsidRPr="00AC693A">
        <w:rPr>
          <w:rFonts w:ascii="Times New Roman" w:hAnsi="Times New Roman" w:cs="Times New Roman"/>
          <w:sz w:val="24"/>
        </w:rPr>
        <w:t xml:space="preserve">and how her thoughts are managed within her growing mind. </w:t>
      </w:r>
    </w:p>
    <w:p w14:paraId="53F540BB" w14:textId="44ABD7F1" w:rsidR="00217A3A" w:rsidRPr="00AC693A" w:rsidRDefault="00217A3A" w:rsidP="00734FF9">
      <w:pPr>
        <w:rPr>
          <w:rFonts w:ascii="Times New Roman" w:hAnsi="Times New Roman" w:cs="Times New Roman"/>
          <w:sz w:val="24"/>
        </w:rPr>
      </w:pPr>
      <w:r w:rsidRPr="00AC693A">
        <w:rPr>
          <w:rFonts w:ascii="Times New Roman" w:hAnsi="Times New Roman" w:cs="Times New Roman"/>
          <w:sz w:val="24"/>
        </w:rPr>
        <w:t xml:space="preserve">One of the first insights I </w:t>
      </w:r>
      <w:r w:rsidR="008958C2" w:rsidRPr="00AC693A">
        <w:rPr>
          <w:rFonts w:ascii="Times New Roman" w:hAnsi="Times New Roman" w:cs="Times New Roman"/>
          <w:sz w:val="24"/>
        </w:rPr>
        <w:t>encountered</w:t>
      </w:r>
      <w:r w:rsidRPr="00AC693A">
        <w:rPr>
          <w:rFonts w:ascii="Times New Roman" w:hAnsi="Times New Roman" w:cs="Times New Roman"/>
          <w:sz w:val="24"/>
        </w:rPr>
        <w:t xml:space="preserve"> during development was the behavior of Python’s </w:t>
      </w:r>
      <m:oMath>
        <m:r>
          <w:rPr>
            <w:rFonts w:ascii="Cambria Math" w:hAnsi="Cambria Math" w:cs="Times New Roman"/>
            <w:sz w:val="24"/>
          </w:rPr>
          <m:t>hash()</m:t>
        </m:r>
      </m:oMath>
      <w:r w:rsidRPr="00AC693A">
        <w:rPr>
          <w:rFonts w:ascii="Times New Roman" w:hAnsi="Times New Roman" w:cs="Times New Roman"/>
          <w:sz w:val="24"/>
        </w:rPr>
        <w:t xml:space="preserve"> function. Initially, I assumed the drawer (index) for each thought would be consistent across program runs. However, I observed that the same input was being stored in different </w:t>
      </w:r>
      <w:r w:rsidRPr="00AC693A">
        <w:rPr>
          <w:rFonts w:ascii="Times New Roman" w:hAnsi="Times New Roman" w:cs="Times New Roman"/>
          <w:sz w:val="24"/>
        </w:rPr>
        <w:lastRenderedPageBreak/>
        <w:t xml:space="preserve">drawers depending on when the program was executed. This led to research and discovery of Python’s hash randomization, a security feature that intentionally changes hash values across sessions </w:t>
      </w:r>
      <w:sdt>
        <w:sdtPr>
          <w:rPr>
            <w:rFonts w:ascii="Times New Roman" w:hAnsi="Times New Roman" w:cs="Times New Roman"/>
            <w:sz w:val="24"/>
          </w:rPr>
          <w:id w:val="1463533215"/>
          <w:citation/>
        </w:sdtPr>
        <w:sdtContent>
          <w:r w:rsidR="0017540A">
            <w:rPr>
              <w:rFonts w:ascii="Times New Roman" w:hAnsi="Times New Roman" w:cs="Times New Roman"/>
              <w:sz w:val="24"/>
            </w:rPr>
            <w:fldChar w:fldCharType="begin"/>
          </w:r>
          <w:r w:rsidR="0017540A">
            <w:rPr>
              <w:rFonts w:ascii="Times New Roman" w:hAnsi="Times New Roman" w:cs="Times New Roman"/>
              <w:sz w:val="24"/>
            </w:rPr>
            <w:instrText xml:space="preserve"> CITATION Chr13 \l 1033 </w:instrText>
          </w:r>
          <w:r w:rsidR="0017540A">
            <w:rPr>
              <w:rFonts w:ascii="Times New Roman" w:hAnsi="Times New Roman" w:cs="Times New Roman"/>
              <w:sz w:val="24"/>
            </w:rPr>
            <w:fldChar w:fldCharType="separate"/>
          </w:r>
          <w:r w:rsidR="0017540A" w:rsidRPr="0017540A">
            <w:rPr>
              <w:rFonts w:ascii="Times New Roman" w:hAnsi="Times New Roman" w:cs="Times New Roman"/>
              <w:noProof/>
              <w:sz w:val="24"/>
            </w:rPr>
            <w:t>(Heimes, 2013)</w:t>
          </w:r>
          <w:r w:rsidR="0017540A">
            <w:rPr>
              <w:rFonts w:ascii="Times New Roman" w:hAnsi="Times New Roman" w:cs="Times New Roman"/>
              <w:sz w:val="24"/>
            </w:rPr>
            <w:fldChar w:fldCharType="end"/>
          </w:r>
        </w:sdtContent>
      </w:sdt>
      <w:r w:rsidR="0017540A">
        <w:rPr>
          <w:rFonts w:ascii="Times New Roman" w:hAnsi="Times New Roman" w:cs="Times New Roman"/>
          <w:sz w:val="24"/>
        </w:rPr>
        <w:t xml:space="preserve">. </w:t>
      </w:r>
      <w:r w:rsidRPr="00AC693A">
        <w:rPr>
          <w:rFonts w:ascii="Times New Roman" w:hAnsi="Times New Roman" w:cs="Times New Roman"/>
          <w:sz w:val="24"/>
        </w:rPr>
        <w:t xml:space="preserve">While confusing at first, understanding this behavior helped me appreciate the variability of hash functions in real-world environments and how indexing must account for such fluctuations. </w:t>
      </w:r>
    </w:p>
    <w:p w14:paraId="6E7A7131" w14:textId="5B62B934" w:rsidR="00217A3A" w:rsidRDefault="00217A3A" w:rsidP="00734FF9">
      <w:pPr>
        <w:rPr>
          <w:rFonts w:ascii="Times New Roman" w:hAnsi="Times New Roman" w:cs="Times New Roman"/>
          <w:sz w:val="24"/>
        </w:rPr>
      </w:pPr>
      <w:r w:rsidRPr="00AC693A">
        <w:rPr>
          <w:rFonts w:ascii="Times New Roman" w:hAnsi="Times New Roman" w:cs="Times New Roman"/>
          <w:sz w:val="24"/>
        </w:rPr>
        <w:t xml:space="preserve">To meet the assignment’s requirements for collision handling, I implemented chaining by using a list at each drawer. </w:t>
      </w:r>
      <w:r w:rsidR="00B4323D" w:rsidRPr="00AC693A">
        <w:rPr>
          <w:rFonts w:ascii="Times New Roman" w:hAnsi="Times New Roman" w:cs="Times New Roman"/>
          <w:sz w:val="24"/>
        </w:rPr>
        <w:t>This allowed multiple key-value pairs to coexist in the same drawer if their hash values collided. To demonstrate this functionality, I ran a test using a brain initialized with only two drawers—</w:t>
      </w:r>
      <w:r w:rsidR="00AC693A" w:rsidRPr="00AC693A">
        <w:rPr>
          <w:rFonts w:ascii="Times New Roman" w:hAnsi="Times New Roman" w:cs="Times New Roman"/>
          <w:sz w:val="24"/>
        </w:rPr>
        <w:t>significantly</w:t>
      </w:r>
      <w:r w:rsidR="00B4323D" w:rsidRPr="00AC693A">
        <w:rPr>
          <w:rFonts w:ascii="Times New Roman" w:hAnsi="Times New Roman" w:cs="Times New Roman"/>
          <w:sz w:val="24"/>
        </w:rPr>
        <w:t xml:space="preserve"> increasing the likelihood of collisions. The resulting output showed that distinct thoughts were properly stored together within a single drawer, confirming that my implementation managed collisions as intended. </w:t>
      </w:r>
    </w:p>
    <w:p w14:paraId="7824A632" w14:textId="0C417669" w:rsidR="007A2C8F" w:rsidRDefault="008958C2" w:rsidP="00734F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Throughout this process, I remained focused on clarity and accessibility, adding detailed comments, labeled code blocks, and human-readable method names like </w:t>
      </w:r>
      <m:oMath>
        <m:r>
          <w:rPr>
            <w:rFonts w:ascii="Cambria Math" w:hAnsi="Cambria Math" w:cs="Times New Roman"/>
            <w:sz w:val="24"/>
          </w:rPr>
          <m:t>store_memory</m:t>
        </m:r>
      </m:oMath>
      <w:r>
        <w:rPr>
          <w:rFonts w:ascii="Times New Roman" w:hAnsi="Times New Roman" w:cs="Times New Roman"/>
          <w:sz w:val="24"/>
        </w:rPr>
        <w:t xml:space="preserve"> and </w:t>
      </w:r>
      <m:oMath>
        <m:r>
          <w:rPr>
            <w:rFonts w:ascii="Cambria Math" w:hAnsi="Cambria Math" w:cs="Times New Roman"/>
            <w:sz w:val="24"/>
          </w:rPr>
          <m:t>recall_memory</m:t>
        </m:r>
      </m:oMath>
      <w:r>
        <w:rPr>
          <w:rFonts w:ascii="Times New Roman" w:hAnsi="Times New Roman" w:cs="Times New Roman"/>
          <w:sz w:val="24"/>
        </w:rPr>
        <w:t xml:space="preserve">. This approach not only reinforced my own understanding but created a resource that others could learn from. In the end, this project became more than just an implementation of a data structure—it became a reflection of how metaphor, empathy, and storytelling can make technical concepts approachable and meaningful. Let the record </w:t>
      </w:r>
      <w:r w:rsidR="007A2C8F">
        <w:rPr>
          <w:rFonts w:ascii="Times New Roman" w:hAnsi="Times New Roman" w:cs="Times New Roman"/>
          <w:sz w:val="24"/>
        </w:rPr>
        <w:t>show</w:t>
      </w:r>
      <w:r>
        <w:rPr>
          <w:rFonts w:ascii="Times New Roman" w:hAnsi="Times New Roman" w:cs="Times New Roman"/>
          <w:sz w:val="24"/>
        </w:rPr>
        <w:t xml:space="preserve"> that I always struggle with all of my assignments—if I could explain how many thoughts run in my head on a daily </w:t>
      </w:r>
      <w:r w:rsidR="0017540A">
        <w:rPr>
          <w:rFonts w:ascii="Times New Roman" w:hAnsi="Times New Roman" w:cs="Times New Roman"/>
          <w:sz w:val="24"/>
        </w:rPr>
        <w:t>basis,</w:t>
      </w:r>
      <w:r>
        <w:rPr>
          <w:rFonts w:ascii="Times New Roman" w:hAnsi="Times New Roman" w:cs="Times New Roman"/>
          <w:sz w:val="24"/>
        </w:rPr>
        <w:t xml:space="preserve"> we’d need the millennium falcon to catch up to my thoughts. </w:t>
      </w:r>
    </w:p>
    <w:p w14:paraId="3A0474C0" w14:textId="77777777" w:rsidR="007A2C8F" w:rsidRDefault="007A2C8F" w:rsidP="00734FF9">
      <w:pPr>
        <w:rPr>
          <w:rFonts w:ascii="Times New Roman" w:hAnsi="Times New Roman" w:cs="Times New Roman"/>
          <w:sz w:val="24"/>
        </w:rPr>
      </w:pPr>
    </w:p>
    <w:p w14:paraId="0A6C849E" w14:textId="77777777" w:rsidR="007A2C8F" w:rsidRDefault="007A2C8F" w:rsidP="00734FF9">
      <w:pPr>
        <w:rPr>
          <w:rFonts w:ascii="Times New Roman" w:hAnsi="Times New Roman" w:cs="Times New Roman"/>
          <w:sz w:val="24"/>
        </w:rPr>
      </w:pPr>
    </w:p>
    <w:p w14:paraId="25C2ED42" w14:textId="77777777" w:rsidR="007A2C8F" w:rsidRPr="00AC693A" w:rsidRDefault="007A2C8F" w:rsidP="00734FF9">
      <w:pPr>
        <w:rPr>
          <w:rFonts w:ascii="Times New Roman" w:hAnsi="Times New Roman" w:cs="Times New Roman"/>
          <w:sz w:val="24"/>
        </w:rPr>
      </w:pPr>
    </w:p>
    <w:p w14:paraId="5EC239BD" w14:textId="77777777" w:rsidR="4A446072" w:rsidRDefault="4A446072" w:rsidP="001973C2">
      <w:pPr>
        <w:ind w:firstLine="0"/>
        <w:rPr>
          <w:rFonts w:ascii="Times New Roman" w:hAnsi="Times New Roman" w:cs="Times New Roman"/>
          <w:noProof/>
          <w:color w:val="000000" w:themeColor="text2"/>
        </w:rPr>
      </w:pPr>
    </w:p>
    <w:p w14:paraId="6A25822B" w14:textId="77777777" w:rsidR="007A2C8F" w:rsidRDefault="007A2C8F" w:rsidP="001973C2">
      <w:pPr>
        <w:ind w:firstLine="0"/>
        <w:rPr>
          <w:rFonts w:ascii="Times New Roman" w:hAnsi="Times New Roman" w:cs="Times New Roman"/>
          <w:noProof/>
          <w:color w:val="000000" w:themeColor="text2"/>
        </w:rPr>
      </w:pPr>
    </w:p>
    <w:sdt>
      <w:sdtPr>
        <w:id w:val="1164434940"/>
        <w:docPartObj>
          <w:docPartGallery w:val="Bibliographi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</w:rPr>
      </w:sdtEndPr>
      <w:sdtContent>
        <w:p w14:paraId="56B0BAAF" w14:textId="0DDAEC9D" w:rsidR="0017540A" w:rsidRDefault="0017540A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9BF7084" w14:textId="77777777" w:rsidR="0017540A" w:rsidRDefault="0017540A" w:rsidP="0017540A">
              <w:pPr>
                <w:pStyle w:val="Bibliography"/>
                <w:rPr>
                  <w:noProof/>
                  <w:sz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Dojo, C. (2017, June 25). </w:t>
              </w:r>
              <w:r>
                <w:rPr>
                  <w:i/>
                  <w:iCs/>
                  <w:noProof/>
                </w:rPr>
                <w:t>www.youtube.com</w:t>
              </w:r>
              <w:r>
                <w:rPr>
                  <w:noProof/>
                </w:rPr>
                <w:t>. Retrieved from https://www.youtube.com/@KindsonTheGenius: https://www.youtube.com/watch?v=KT8UbevKq6s</w:t>
              </w:r>
            </w:p>
            <w:p w14:paraId="104C1ACC" w14:textId="77777777" w:rsidR="0017540A" w:rsidRDefault="0017540A" w:rsidP="0017540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GeeksForGeeks. (2025, March 04). </w:t>
              </w:r>
              <w:r>
                <w:rPr>
                  <w:i/>
                  <w:iCs/>
                  <w:noProof/>
                </w:rPr>
                <w:t>www.geeksforgeeks.org</w:t>
              </w:r>
              <w:r>
                <w:rPr>
                  <w:noProof/>
                </w:rPr>
                <w:t>. Retrieved from https://www.geeksforgeeks.org/separate-chaining-collision-handling-technique-in-hashing/</w:t>
              </w:r>
            </w:p>
            <w:p w14:paraId="52ACC958" w14:textId="77777777" w:rsidR="0017540A" w:rsidRDefault="0017540A" w:rsidP="0017540A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Heimes, C. (2013, October 06). </w:t>
              </w:r>
              <w:r>
                <w:rPr>
                  <w:i/>
                  <w:iCs/>
                  <w:noProof/>
                </w:rPr>
                <w:t>peps.python.org</w:t>
              </w:r>
              <w:r>
                <w:rPr>
                  <w:noProof/>
                </w:rPr>
                <w:t>. Retrieved from https://peps.python.org/pep-0456/</w:t>
              </w:r>
            </w:p>
            <w:p w14:paraId="54F6C269" w14:textId="49424196" w:rsidR="0017540A" w:rsidRDefault="0017540A" w:rsidP="0017540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B565C5" w14:textId="77777777" w:rsidR="007A2C8F" w:rsidRPr="00734FF9" w:rsidRDefault="007A2C8F" w:rsidP="001973C2">
      <w:pPr>
        <w:ind w:firstLine="0"/>
        <w:rPr>
          <w:rFonts w:ascii="Times New Roman" w:hAnsi="Times New Roman" w:cs="Times New Roman"/>
          <w:noProof/>
          <w:color w:val="000000" w:themeColor="text2"/>
        </w:rPr>
      </w:pPr>
    </w:p>
    <w:sectPr w:rsidR="007A2C8F" w:rsidRPr="00734FF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DCF0E" w14:textId="77777777" w:rsidR="0040141E" w:rsidRPr="00AC693A" w:rsidRDefault="0040141E">
      <w:pPr>
        <w:spacing w:line="240" w:lineRule="auto"/>
      </w:pPr>
      <w:r w:rsidRPr="00AC693A">
        <w:separator/>
      </w:r>
    </w:p>
    <w:p w14:paraId="130CFA2B" w14:textId="77777777" w:rsidR="0040141E" w:rsidRPr="00AC693A" w:rsidRDefault="0040141E"/>
  </w:endnote>
  <w:endnote w:type="continuationSeparator" w:id="0">
    <w:p w14:paraId="5C58BCCF" w14:textId="77777777" w:rsidR="0040141E" w:rsidRPr="00AC693A" w:rsidRDefault="0040141E">
      <w:pPr>
        <w:spacing w:line="240" w:lineRule="auto"/>
      </w:pPr>
      <w:r w:rsidRPr="00AC693A">
        <w:continuationSeparator/>
      </w:r>
    </w:p>
    <w:p w14:paraId="53502AE3" w14:textId="77777777" w:rsidR="0040141E" w:rsidRPr="00AC693A" w:rsidRDefault="0040141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2AC6E" w14:textId="77777777" w:rsidR="002F3AE9" w:rsidRPr="00AC693A" w:rsidRDefault="002F3A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82232" w14:textId="77777777" w:rsidR="0D6E5604" w:rsidRPr="00AC693A" w:rsidRDefault="0D6E5604" w:rsidP="002F3A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1612A3" w14:textId="77777777" w:rsidR="3E192C66" w:rsidRPr="00AC693A" w:rsidRDefault="3E192C66" w:rsidP="002F3A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EACCB9" w14:textId="77777777" w:rsidR="0040141E" w:rsidRPr="00AC693A" w:rsidRDefault="0040141E">
      <w:pPr>
        <w:spacing w:line="240" w:lineRule="auto"/>
      </w:pPr>
      <w:r w:rsidRPr="00AC693A">
        <w:separator/>
      </w:r>
    </w:p>
    <w:p w14:paraId="55BC7D71" w14:textId="77777777" w:rsidR="0040141E" w:rsidRPr="00AC693A" w:rsidRDefault="0040141E"/>
  </w:footnote>
  <w:footnote w:type="continuationSeparator" w:id="0">
    <w:p w14:paraId="201405AE" w14:textId="77777777" w:rsidR="0040141E" w:rsidRPr="00AC693A" w:rsidRDefault="0040141E">
      <w:pPr>
        <w:spacing w:line="240" w:lineRule="auto"/>
      </w:pPr>
      <w:r w:rsidRPr="00AC693A">
        <w:continuationSeparator/>
      </w:r>
    </w:p>
    <w:p w14:paraId="3B2AA09B" w14:textId="77777777" w:rsidR="0040141E" w:rsidRPr="00AC693A" w:rsidRDefault="0040141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854DDC" w14:textId="77777777" w:rsidR="002F3AE9" w:rsidRPr="00AC693A" w:rsidRDefault="002F3AE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15FD87" w14:textId="77777777" w:rsidR="0D6E5604" w:rsidRPr="00AC693A" w:rsidRDefault="0D6E5604" w:rsidP="002F3AE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C3D75" w14:textId="77777777" w:rsidR="3E192C66" w:rsidRPr="00AC693A" w:rsidRDefault="3E192C66" w:rsidP="002F3A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num w:numId="1" w16cid:durableId="1583753049">
    <w:abstractNumId w:val="9"/>
  </w:num>
  <w:num w:numId="2" w16cid:durableId="1672021673">
    <w:abstractNumId w:val="7"/>
  </w:num>
  <w:num w:numId="3" w16cid:durableId="1661418664">
    <w:abstractNumId w:val="6"/>
  </w:num>
  <w:num w:numId="4" w16cid:durableId="28338585">
    <w:abstractNumId w:val="5"/>
  </w:num>
  <w:num w:numId="5" w16cid:durableId="10451996">
    <w:abstractNumId w:val="4"/>
  </w:num>
  <w:num w:numId="6" w16cid:durableId="1118185191">
    <w:abstractNumId w:val="8"/>
  </w:num>
  <w:num w:numId="7" w16cid:durableId="944580785">
    <w:abstractNumId w:val="3"/>
  </w:num>
  <w:num w:numId="8" w16cid:durableId="1728843970">
    <w:abstractNumId w:val="2"/>
  </w:num>
  <w:num w:numId="9" w16cid:durableId="261961369">
    <w:abstractNumId w:val="1"/>
  </w:num>
  <w:num w:numId="10" w16cid:durableId="940600249">
    <w:abstractNumId w:val="0"/>
  </w:num>
  <w:num w:numId="11" w16cid:durableId="1773084239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AB"/>
    <w:rsid w:val="00023AFE"/>
    <w:rsid w:val="000273E1"/>
    <w:rsid w:val="000A3D9B"/>
    <w:rsid w:val="000D4642"/>
    <w:rsid w:val="000D539D"/>
    <w:rsid w:val="00116273"/>
    <w:rsid w:val="0017540A"/>
    <w:rsid w:val="001973C2"/>
    <w:rsid w:val="001C7452"/>
    <w:rsid w:val="001F5E0E"/>
    <w:rsid w:val="00217A3A"/>
    <w:rsid w:val="002C79E6"/>
    <w:rsid w:val="002F3AE9"/>
    <w:rsid w:val="003114EB"/>
    <w:rsid w:val="00353778"/>
    <w:rsid w:val="00360786"/>
    <w:rsid w:val="003804CC"/>
    <w:rsid w:val="0040141E"/>
    <w:rsid w:val="00455DE2"/>
    <w:rsid w:val="00463085"/>
    <w:rsid w:val="004B296D"/>
    <w:rsid w:val="004B3C5B"/>
    <w:rsid w:val="00540104"/>
    <w:rsid w:val="0058279E"/>
    <w:rsid w:val="005A6A96"/>
    <w:rsid w:val="005C199E"/>
    <w:rsid w:val="00614A19"/>
    <w:rsid w:val="00664C1A"/>
    <w:rsid w:val="006E3054"/>
    <w:rsid w:val="006E3921"/>
    <w:rsid w:val="00734FF9"/>
    <w:rsid w:val="007720CB"/>
    <w:rsid w:val="007A2C8F"/>
    <w:rsid w:val="0082428F"/>
    <w:rsid w:val="008523CC"/>
    <w:rsid w:val="0087407D"/>
    <w:rsid w:val="008958C2"/>
    <w:rsid w:val="008E2B93"/>
    <w:rsid w:val="00A35552"/>
    <w:rsid w:val="00A417C1"/>
    <w:rsid w:val="00A432F1"/>
    <w:rsid w:val="00A819C7"/>
    <w:rsid w:val="00AC693A"/>
    <w:rsid w:val="00B23247"/>
    <w:rsid w:val="00B4323D"/>
    <w:rsid w:val="00B81425"/>
    <w:rsid w:val="00B863FB"/>
    <w:rsid w:val="00B86440"/>
    <w:rsid w:val="00BB2D6F"/>
    <w:rsid w:val="00BC3E2B"/>
    <w:rsid w:val="00C00F8F"/>
    <w:rsid w:val="00C03068"/>
    <w:rsid w:val="00C25853"/>
    <w:rsid w:val="00D620FD"/>
    <w:rsid w:val="00D64FE4"/>
    <w:rsid w:val="00D74B42"/>
    <w:rsid w:val="00D91044"/>
    <w:rsid w:val="00E16064"/>
    <w:rsid w:val="00E64E23"/>
    <w:rsid w:val="00E67454"/>
    <w:rsid w:val="00EF55C5"/>
    <w:rsid w:val="00F254AD"/>
    <w:rsid w:val="00F6242A"/>
    <w:rsid w:val="00F73F50"/>
    <w:rsid w:val="00F866AB"/>
    <w:rsid w:val="00FD0666"/>
    <w:rsid w:val="00FE5375"/>
    <w:rsid w:val="00FE623A"/>
    <w:rsid w:val="00FF0935"/>
    <w:rsid w:val="00FF55EC"/>
    <w:rsid w:val="014CA2B6"/>
    <w:rsid w:val="0D6E5604"/>
    <w:rsid w:val="1C0665C1"/>
    <w:rsid w:val="1E84F322"/>
    <w:rsid w:val="201D26C8"/>
    <w:rsid w:val="212F006F"/>
    <w:rsid w:val="2CCDFC8D"/>
    <w:rsid w:val="3236C9DF"/>
    <w:rsid w:val="3660B96E"/>
    <w:rsid w:val="3D0A9892"/>
    <w:rsid w:val="3E192C66"/>
    <w:rsid w:val="3FD79D39"/>
    <w:rsid w:val="4A446072"/>
    <w:rsid w:val="52694629"/>
    <w:rsid w:val="593F41A5"/>
    <w:rsid w:val="5A1CFD60"/>
    <w:rsid w:val="5D68E123"/>
    <w:rsid w:val="6451CACF"/>
    <w:rsid w:val="67AE9998"/>
    <w:rsid w:val="689E33FC"/>
    <w:rsid w:val="68E35553"/>
    <w:rsid w:val="6A36C4BF"/>
    <w:rsid w:val="7050BCB6"/>
    <w:rsid w:val="7CCA2D81"/>
    <w:rsid w:val="7F11E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582194"/>
  <w15:chartTrackingRefBased/>
  <w15:docId w15:val="{8A18ABD0-B9E5-4B03-AD21-FD7B58406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3FB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79E6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C00F8F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00F8F"/>
    <w:pPr>
      <w:keepNext/>
      <w:keepLines/>
      <w:ind w:firstLine="0"/>
      <w:outlineLvl w:val="2"/>
    </w:pPr>
    <w:rPr>
      <w:rFonts w:asciiTheme="majorHAnsi" w:eastAsiaTheme="majorEastAsia" w:hAnsiTheme="majorHAnsi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3"/>
    <w:unhideWhenUsed/>
    <w:qFormat/>
    <w:rsid w:val="00664C1A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rsid w:val="00664C1A"/>
    <w:pPr>
      <w:keepNext/>
      <w:keepLines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15"/>
    <w:qFormat/>
    <w:rsid w:val="002C79E6"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  <w:b/>
      <w:color w:val="auto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rsid w:val="00B863FB"/>
    <w:pPr>
      <w:ind w:firstLine="0"/>
    </w:pPr>
    <w:rPr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C79E6"/>
    <w:rPr>
      <w:rFonts w:asciiTheme="majorHAnsi" w:eastAsiaTheme="majorEastAsia" w:hAnsiTheme="majorHAnsi" w:cstheme="majorBidi"/>
      <w:b/>
      <w:bCs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C00F8F"/>
    <w:rPr>
      <w:rFonts w:asciiTheme="majorHAnsi" w:eastAsiaTheme="majorEastAsia" w:hAnsiTheme="majorHAnsi" w:cstheme="majorBidi"/>
      <w:b/>
      <w:bCs/>
      <w:sz w:val="22"/>
    </w:rPr>
  </w:style>
  <w:style w:type="paragraph" w:styleId="Title">
    <w:name w:val="Title"/>
    <w:basedOn w:val="Normal"/>
    <w:next w:val="Normal"/>
    <w:link w:val="TitleChar"/>
    <w:uiPriority w:val="16"/>
    <w:qFormat/>
    <w:rsid w:val="00B863FB"/>
    <w:pPr>
      <w:ind w:firstLine="0"/>
      <w:contextualSpacing/>
      <w:jc w:val="center"/>
    </w:pPr>
    <w:rPr>
      <w:rFonts w:asciiTheme="majorHAnsi" w:eastAsiaTheme="majorEastAsia" w:hAnsiTheme="majorHAnsi" w:cstheme="majorBidi"/>
      <w:b/>
    </w:rPr>
  </w:style>
  <w:style w:type="character" w:customStyle="1" w:styleId="TitleChar">
    <w:name w:val="Title Char"/>
    <w:basedOn w:val="DefaultParagraphFont"/>
    <w:link w:val="Title"/>
    <w:uiPriority w:val="16"/>
    <w:rsid w:val="00B863FB"/>
    <w:rPr>
      <w:rFonts w:asciiTheme="majorHAnsi" w:eastAsiaTheme="majorEastAsia" w:hAnsiTheme="majorHAnsi" w:cstheme="majorBidi"/>
      <w:b/>
      <w:sz w:val="22"/>
    </w:rPr>
  </w:style>
  <w:style w:type="character" w:styleId="Emphasis">
    <w:name w:val="Emphasis"/>
    <w:basedOn w:val="DefaultParagraphFont"/>
    <w:uiPriority w:val="3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3"/>
    <w:rsid w:val="00C00F8F"/>
    <w:rPr>
      <w:rFonts w:asciiTheme="majorHAnsi" w:eastAsiaTheme="majorEastAsia" w:hAnsiTheme="majorHAnsi" w:cstheme="majorBidi"/>
      <w:b/>
      <w:bCs/>
      <w:i/>
      <w:sz w:val="22"/>
    </w:rPr>
  </w:style>
  <w:style w:type="character" w:customStyle="1" w:styleId="Heading4Char">
    <w:name w:val="Heading 4 Char"/>
    <w:basedOn w:val="DefaultParagraphFont"/>
    <w:link w:val="Heading4"/>
    <w:uiPriority w:val="3"/>
    <w:rsid w:val="00664C1A"/>
    <w:rPr>
      <w:rFonts w:asciiTheme="majorHAnsi" w:eastAsiaTheme="majorEastAsia" w:hAnsiTheme="majorHAnsi" w:cstheme="majorBidi"/>
      <w:b/>
      <w:bCs/>
      <w:iCs/>
      <w:sz w:val="22"/>
    </w:rPr>
  </w:style>
  <w:style w:type="character" w:customStyle="1" w:styleId="Heading5Char">
    <w:name w:val="Heading 5 Char"/>
    <w:basedOn w:val="DefaultParagraphFont"/>
    <w:link w:val="Heading5"/>
    <w:uiPriority w:val="3"/>
    <w:rsid w:val="00664C1A"/>
    <w:rPr>
      <w:rFonts w:asciiTheme="majorHAnsi" w:eastAsiaTheme="majorEastAsia" w:hAnsiTheme="majorHAnsi" w:cstheme="majorBidi"/>
      <w:b/>
      <w:i/>
      <w:iCs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rsid w:val="000D4642"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664C1A"/>
    <w:pPr>
      <w:ind w:left="720" w:firstLine="0"/>
    </w:pPr>
    <w:rPr>
      <w:iCs/>
      <w:color w:val="auto"/>
    </w:rPr>
  </w:style>
  <w:style w:type="character" w:customStyle="1" w:styleId="QuoteChar">
    <w:name w:val="Quote Char"/>
    <w:basedOn w:val="DefaultParagraphFont"/>
    <w:link w:val="Quote"/>
    <w:uiPriority w:val="29"/>
    <w:rsid w:val="00664C1A"/>
    <w:rPr>
      <w:iCs/>
      <w:color w:val="auto"/>
      <w:sz w:val="22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86440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8"/>
    <w:qFormat/>
    <w:rsid w:val="00B863FB"/>
    <w:pPr>
      <w:ind w:firstLine="0"/>
      <w:jc w:val="center"/>
    </w:pPr>
    <w:rPr>
      <w:rFonts w:eastAsia="Calibri" w:cs="Calibri"/>
      <w:szCs w:val="22"/>
    </w:rPr>
  </w:style>
  <w:style w:type="character" w:customStyle="1" w:styleId="SubtitleChar">
    <w:name w:val="Subtitle Char"/>
    <w:basedOn w:val="DefaultParagraphFont"/>
    <w:link w:val="Subtitle"/>
    <w:uiPriority w:val="18"/>
    <w:rsid w:val="00B863FB"/>
    <w:rPr>
      <w:rFonts w:eastAsia="Calibri" w:cs="Calibri"/>
      <w:sz w:val="22"/>
      <w:szCs w:val="22"/>
    </w:rPr>
  </w:style>
  <w:style w:type="paragraph" w:styleId="Revision">
    <w:name w:val="Revision"/>
    <w:hidden/>
    <w:uiPriority w:val="99"/>
    <w:semiHidden/>
    <w:rsid w:val="00BC3E2B"/>
    <w:pPr>
      <w:spacing w:line="240" w:lineRule="auto"/>
      <w:ind w:firstLine="0"/>
    </w:pPr>
    <w:rPr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7A2C8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2C8F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13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vin\AppData\Roaming\Microsoft\Templates\Student%20APA%20Style%20paper%207th%20editio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7C6BF10F994044C6BD8F0968C2EE0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ADE79-D63E-49DE-BD6C-2B7D2EE4B088}"/>
      </w:docPartPr>
      <w:docPartBody>
        <w:p w:rsidR="002A15BD" w:rsidRDefault="00000000">
          <w:pPr>
            <w:pStyle w:val="7C6BF10F994044C6BD8F0968C2EE0760"/>
          </w:pPr>
          <w:r w:rsidRPr="3236C9DF">
            <w:t>Course Number</w:t>
          </w:r>
          <w:r>
            <w:t>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94"/>
    <w:rsid w:val="002A15BD"/>
    <w:rsid w:val="00436991"/>
    <w:rsid w:val="00540104"/>
    <w:rsid w:val="00750303"/>
    <w:rsid w:val="00753193"/>
    <w:rsid w:val="0082428F"/>
    <w:rsid w:val="008E2B93"/>
    <w:rsid w:val="00A22C69"/>
    <w:rsid w:val="00B23247"/>
    <w:rsid w:val="00B81425"/>
    <w:rsid w:val="00B815F3"/>
    <w:rsid w:val="00BF3352"/>
    <w:rsid w:val="00D64FE4"/>
    <w:rsid w:val="00F9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3"/>
    <w:unhideWhenUsed/>
    <w:qFormat/>
    <w:pPr>
      <w:keepNext/>
      <w:keepLines/>
      <w:spacing w:after="0"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paragraph" w:styleId="Heading5">
    <w:name w:val="heading 5"/>
    <w:basedOn w:val="Normal"/>
    <w:next w:val="Normal"/>
    <w:link w:val="Heading5Char"/>
    <w:uiPriority w:val="3"/>
    <w:unhideWhenUsed/>
    <w:qFormat/>
    <w:pPr>
      <w:keepNext/>
      <w:keepLines/>
      <w:spacing w:after="0" w:line="480" w:lineRule="auto"/>
      <w:ind w:firstLine="720"/>
      <w:outlineLvl w:val="4"/>
    </w:pPr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C6BF10F994044C6BD8F0968C2EE0760">
    <w:name w:val="7C6BF10F994044C6BD8F0968C2EE0760"/>
  </w:style>
  <w:style w:type="character" w:customStyle="1" w:styleId="Heading4Char">
    <w:name w:val="Heading 4 Char"/>
    <w:basedOn w:val="DefaultParagraphFont"/>
    <w:link w:val="Heading4"/>
    <w:uiPriority w:val="3"/>
    <w:rPr>
      <w:rFonts w:asciiTheme="majorHAnsi" w:eastAsiaTheme="majorEastAsia" w:hAnsiTheme="majorHAnsi" w:cstheme="majorBidi"/>
      <w:b/>
      <w:bCs/>
      <w:iCs/>
      <w:color w:val="000000" w:themeColor="text1"/>
      <w:kern w:val="0"/>
      <w:sz w:val="22"/>
      <w:lang w:eastAsia="ja-JP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3"/>
    <w:rPr>
      <w:rFonts w:asciiTheme="majorHAnsi" w:eastAsiaTheme="majorEastAsia" w:hAnsiTheme="majorHAnsi" w:cstheme="majorBidi"/>
      <w:b/>
      <w:i/>
      <w:iCs/>
      <w:color w:val="000000" w:themeColor="text1"/>
      <w:kern w:val="0"/>
      <w:sz w:val="22"/>
      <w:lang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75319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1A6BF6C-736F-4928-AC1C-00FA5098694A}">
  <we:reference id="wa200005287" version="1.0.0.3" store="en-US" storeType="OMEX"/>
  <we:alternateReferences>
    <we:reference id="WA200005287" version="1.0.0.3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CSD17</b:Tag>
    <b:SourceType>InternetSite</b:SourceType>
    <b:Guid>{5581C989-F368-4D70-81F9-83ABF83EE687}</b:Guid>
    <b:Title>www.youtube.com</b:Title>
    <b:Year>2017</b:Year>
    <b:Author>
      <b:Author>
        <b:NameList>
          <b:Person>
            <b:Last>Dojo</b:Last>
            <b:First>CS</b:First>
          </b:Person>
        </b:NameList>
      </b:Author>
    </b:Author>
    <b:InternetSiteTitle>https://www.youtube.com/@KindsonTheGenius</b:InternetSiteTitle>
    <b:Month>June</b:Month>
    <b:Day>25</b:Day>
    <b:URL>https://www.youtube.com/watch?v=KT8UbevKq6s</b:URL>
    <b:RefOrder>2</b:RefOrder>
  </b:Source>
  <b:Source>
    <b:Tag>Gee25</b:Tag>
    <b:SourceType>InternetSite</b:SourceType>
    <b:Guid>{D0576300-5BAF-4C6F-8131-8F6B36862B1B}</b:Guid>
    <b:Author>
      <b:Author>
        <b:Corporate>GeeksForGeeks</b:Corporate>
      </b:Author>
    </b:Author>
    <b:Title>www.geeksforgeeks.org</b:Title>
    <b:Year>2025</b:Year>
    <b:Month>March</b:Month>
    <b:Day>04</b:Day>
    <b:URL>https://www.geeksforgeeks.org/separate-chaining-collision-handling-technique-in-hashing/</b:URL>
    <b:RefOrder>3</b:RefOrder>
  </b:Source>
  <b:Source>
    <b:Tag>Chr13</b:Tag>
    <b:SourceType>InternetSite</b:SourceType>
    <b:Guid>{1180D28D-41B1-4CB7-87AB-B266734A5DF3}</b:Guid>
    <b:Author>
      <b:Author>
        <b:NameList>
          <b:Person>
            <b:Last>Heimes</b:Last>
            <b:First>Christian</b:First>
          </b:Person>
        </b:NameList>
      </b:Author>
    </b:Author>
    <b:Title>peps.python.org</b:Title>
    <b:Year>2013</b:Year>
    <b:Month>October</b:Month>
    <b:Day>06</b:Day>
    <b:URL>https://peps.python.org/pep-0456/</b:URL>
    <b:RefOrder>1</b:RefOrder>
  </b:Source>
</b:Sources>
</file>

<file path=customXml/itemProps1.xml><?xml version="1.0" encoding="utf-8"?>
<ds:datastoreItem xmlns:ds="http://schemas.openxmlformats.org/officeDocument/2006/customXml" ds:itemID="{676608B1-A148-495A-80CE-F0BD5CC963A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DCF06E-81A5-4D29-A946-976E3F20FF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C758F74-CB61-4D5F-B003-A3FA896AFE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001761-EC55-42B9-AE24-29BFD41FC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APA Style paper 7th edition.dotx</Template>
  <TotalTime>11</TotalTime>
  <Pages>4</Pages>
  <Words>651</Words>
  <Characters>3713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Irving Sanchez</dc:creator>
  <cp:keywords/>
  <dc:description/>
  <cp:lastModifiedBy>Irving Sanchez</cp:lastModifiedBy>
  <cp:revision>3</cp:revision>
  <dcterms:created xsi:type="dcterms:W3CDTF">2025-04-23T01:56:00Z</dcterms:created>
  <dcterms:modified xsi:type="dcterms:W3CDTF">2025-04-23T02:06:00Z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9550c6c017d9d40c03dc2161aebfcb96385b1d057511c9d1ede7d525ac9b987d</vt:lpwstr>
  </property>
</Properties>
</file>